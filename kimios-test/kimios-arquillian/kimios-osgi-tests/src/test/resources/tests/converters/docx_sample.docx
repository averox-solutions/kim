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1D61F3E" w14:textId="77777777" w:rsidR="00544226" w:rsidRDefault="000D447C">
      <w:pPr>
        <w:pStyle w:val="BlockText"/>
      </w:pPr>
      <w:bookmarkStart w:id="0" w:name="_GoBack"/>
      <w:bookmarkEnd w:id="0"/>
      <w:r>
        <w:rPr>
          <w:noProof/>
          <w:lang w:val="en-US" w:bidi="ar-SA"/>
        </w:rPr>
        <w:pict w14:anchorId="0476E09C">
          <v:shapetype id="_x0000_t202" coordsize="21600,21600" o:spt="202" path="m0,0l0,21600,21600,21600,21600,0xe">
            <v:stroke joinstyle="miter"/>
            <v:path gradientshapeok="t" o:connecttype="rect"/>
          </v:shapetype>
          <v:shape id="Zone de texte 2" o:spid="_x0000_s1025" type="#_x0000_t202" alt="Title: Volume et date" style="position:absolute;margin-left:0;margin-top:0;width:180pt;height:180pt;z-index:251659264;visibility:visible;mso-wrap-style:square;mso-width-percent:1000;mso-height-percent:0;mso-wrap-distance-left:9pt;mso-wrap-distance-top:0;mso-wrap-distance-right:9pt;mso-wrap-distance-bottom:0;mso-position-horizontal-relative:page;mso-position-vertical-relative:page;mso-width-percent:1000;mso-height-percent:0;mso-width-relative:outer-margin-area;mso-height-relative:margin;v-text-anchor:bottom" stroked="f" strokeweight=".5pt">
            <v:textbox inset="36pt,18pt,11.52pt,7.2pt">
              <w:txbxContent>
                <w:p w14:paraId="1935E6C9" w14:textId="77777777" w:rsidR="00544226" w:rsidRDefault="000D447C">
                  <w:pPr>
                    <w:pStyle w:val="Subtitle"/>
                  </w:pPr>
                  <w:r>
                    <w:t>Volume 1 | Publication 1</w:t>
                  </w:r>
                </w:p>
                <w:p w14:paraId="43E35F5F" w14:textId="77777777" w:rsidR="00544226" w:rsidRDefault="000D447C">
                  <w:pPr>
                    <w:pStyle w:val="Date"/>
                  </w:pPr>
                  <w:r>
                    <w:t>Date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  <w:lang w:val="en-US" w:bidi="ar-SA"/>
        </w:rPr>
        <w:pict w14:anchorId="5F93696E">
          <v:rect id="Rectangle 1" o:spid="_x0000_s1026" alt="Title: Titre" style="position:absolute;margin-left:0;margin-top:0;width:379.35pt;height:180pt;z-index:251658240;visibility:visible;mso-wrap-style:square;mso-width-percent:1000;mso-height-percent:0;mso-wrap-distance-left:9pt;mso-wrap-distance-top:0;mso-wrap-distance-right:9pt;mso-wrap-distance-bottom:36pt;mso-position-horizontal-relative:margin;mso-position-vertical-relative:page;mso-width-percent:1000;mso-height-percent:0;mso-width-relative:margin;mso-height-relative:margin;v-text-anchor:bottom" fillcolor="#6ca800" stroked="f" strokeweight="1pt">
            <v:textbox inset="11.52pt,18pt,11.52pt,7.2pt">
              <w:txbxContent>
                <w:p w14:paraId="0539DF3C" w14:textId="77777777" w:rsidR="00544226" w:rsidRDefault="000D447C">
                  <w:pPr>
                    <w:pStyle w:val="Title"/>
                  </w:pPr>
                  <w:r>
                    <w:t>Titre du bulletin</w:t>
                  </w:r>
                </w:p>
              </w:txbxContent>
            </v:textbox>
            <w10:wrap type="topAndBottom" anchorx="margin" anchory="page"/>
          </v:rect>
        </w:pict>
      </w:r>
      <w:r>
        <w:rPr>
          <w:noProof/>
          <w:lang w:val="en-US" w:bidi="ar-SA"/>
        </w:rPr>
        <w:pict w14:anchorId="354099F9">
          <v:shape id="Zone de texte 3" o:spid="_x0000_s1027" type="#_x0000_t202" alt="Title: Barre latérale" style="position:absolute;margin-left:0;margin-top:3in;width:180pt;height:222.5pt;z-index:251660288;visibility:visible;mso-wrap-style:square;mso-width-percent:1000;mso-height-percent:0;mso-wrap-distance-left:0;mso-wrap-distance-top:0;mso-wrap-distance-right:0;mso-wrap-distance-bottom:0;mso-position-horizontal:left;mso-position-horizontal-relative:page;mso-position-vertical-relative:page;mso-width-percent:1000;mso-height-percent:0;mso-width-relative:outer-margin-area;mso-height-relative:margin;v-text-anchor:top" o:allowoverlap="f" stroked="f" strokeweight=".5pt">
            <v:textbox style="mso-fit-shape-to-text:t" inset="36pt,0,11.52pt,18pt">
              <w:txbxContent>
                <w:p w14:paraId="5CBC90D8" w14:textId="77777777" w:rsidR="00544226" w:rsidRDefault="000D447C">
                  <w:pPr>
                    <w:pStyle w:val="Quote"/>
                  </w:pPr>
                  <w:r>
                    <w:t>Ajouter un encadré ou une accroche ici</w:t>
                  </w:r>
                </w:p>
              </w:txbxContent>
            </v:textbox>
            <w10:wrap type="square" anchorx="page" anchory="page"/>
          </v:shape>
        </w:pict>
      </w:r>
      <w:sdt>
        <w:sdtPr>
          <w:id w:val="1860006269"/>
          <w:placeholder>
            <w:docPart w:val="1FE1DA0828330240B6E1C73753718A56"/>
          </w:placeholder>
          <w:temporary/>
          <w:showingPlcHdr/>
        </w:sdtPr>
        <w:sdtEndPr/>
        <w:sdtContent>
          <w:r>
            <w:t>Pour commencer immédiatement, appuyez simplement sur le texte d’un espace réservé (tel que celui-ci), puis commencez à taper.</w:t>
          </w:r>
        </w:sdtContent>
      </w:sdt>
    </w:p>
    <w:sdt>
      <w:sdtPr>
        <w:id w:val="500551984"/>
        <w:placeholder>
          <w:docPart w:val="45A18D5EE9E7774385678E2AB599DE00"/>
        </w:placeholder>
        <w:temporary/>
        <w:showingPlcHdr/>
      </w:sdtPr>
      <w:sdtEndPr/>
      <w:sdtContent>
        <w:p w14:paraId="6E797380" w14:textId="77777777" w:rsidR="00544226" w:rsidRDefault="000D447C">
          <w:pPr>
            <w:pStyle w:val="Heading1"/>
          </w:pPr>
          <w:r>
            <w:rPr>
              <w:noProof/>
            </w:rPr>
            <w:t>Titre 1</w:t>
          </w:r>
        </w:p>
      </w:sdtContent>
    </w:sdt>
    <w:sdt>
      <w:sdtPr>
        <w:id w:val="-1028710939"/>
        <w:placeholder>
          <w:docPart w:val="865C5A85BDC3574486E275A920117380"/>
        </w:placeholder>
        <w:temporary/>
        <w:showingPlcHdr/>
      </w:sdtPr>
      <w:sdtEndPr/>
      <w:sdtContent>
        <w:p w14:paraId="4450D782" w14:textId="77777777" w:rsidR="00544226" w:rsidRDefault="000D447C">
          <w:pPr>
            <w:rPr>
              <w:noProof/>
            </w:rPr>
          </w:pPr>
          <w:r>
            <w:t>Affichez et modifiez</w:t>
          </w:r>
          <w:r>
            <w:t xml:space="preserve"> ce bulletin dans Word sur votre ordinateur, votre tablette ou votre téléphone. Vous pouvez modifier le texte, insérer du contenu (images, formes, tableaux, etc.) et enregistrer le document dans le cloud à partir de Word sur votre appareil Windows, Mac, An</w:t>
          </w:r>
          <w:r>
            <w:t>droid ou iOS.</w:t>
          </w:r>
        </w:p>
      </w:sdtContent>
    </w:sdt>
    <w:p w14:paraId="6C68602E" w14:textId="77777777" w:rsidR="00544226" w:rsidRDefault="000D447C">
      <w:r>
        <w:rPr>
          <w:noProof/>
          <w:lang w:val="en-US" w:bidi="ar-SA"/>
        </w:rPr>
        <w:drawing>
          <wp:inline distT="0" distB="0" distL="0" distR="0" wp14:anchorId="0A5FA659" wp14:editId="127D635A">
            <wp:extent cx="4743450" cy="3352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2"/>
                    <a:stretch/>
                  </pic:blipFill>
                  <pic:spPr bwMode="auto">
                    <a:xfrm>
                      <a:off x="0" y="0"/>
                      <a:ext cx="474345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dt>
      <w:sdtPr>
        <w:id w:val="-2051058562"/>
        <w:placeholder>
          <w:docPart w:val="9AD6311BB4F55648AFADED2D55D7D7F6"/>
        </w:placeholder>
        <w:temporary/>
        <w:showingPlcHdr/>
      </w:sdtPr>
      <w:sdtEndPr/>
      <w:sdtContent>
        <w:p w14:paraId="7B3EA943" w14:textId="77777777" w:rsidR="00544226" w:rsidRDefault="000D447C">
          <w:r>
            <w:t>Vous voulez insérer une image à partir de vos fichiers ou ajouter une forme, une zone de texte ou un tableau ? Procédez comme suit : sous l’onglet Insertion du ruban, appuyez simplement sur l’option souhaitée.</w:t>
          </w:r>
        </w:p>
      </w:sdtContent>
    </w:sdt>
    <w:p w14:paraId="2DF0668D" w14:textId="77777777" w:rsidR="00544226" w:rsidRDefault="000D447C">
      <w:pPr>
        <w:spacing w:line="259" w:lineRule="auto"/>
      </w:pPr>
      <w:r>
        <w:br w:type="page"/>
      </w:r>
    </w:p>
    <w:p w14:paraId="7A9B08C2" w14:textId="77777777" w:rsidR="00544226" w:rsidRDefault="000D447C">
      <w:r>
        <w:rPr>
          <w:noProof/>
          <w:lang w:val="en-US" w:bidi="ar-SA"/>
        </w:rPr>
        <w:lastRenderedPageBreak/>
        <w:pict w14:anchorId="6F591DF4">
          <v:shape id="Zone de texte 9" o:spid="_x0000_s1028" type="#_x0000_t202" alt="Title: Barre latérale" style="position:absolute;margin-left:0;margin-top:0;width:180pt;height:94.3pt;z-index:251662336;visibility:visible;mso-wrap-style:square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allowoverlap="f" fillcolor="window" stroked="f" strokeweight=".5pt">
            <v:textbox style="mso-fit-shape-to-text:t" inset="36pt,0,11.52pt,18pt">
              <w:txbxContent>
                <w:p w14:paraId="2B326255" w14:textId="77777777" w:rsidR="00544226" w:rsidRDefault="000D447C">
                  <w:pPr>
                    <w:pStyle w:val="IntenseQuote"/>
                  </w:pPr>
                  <w:r>
                    <w:t>Ajouter un encadré ou</w:t>
                  </w:r>
                  <w:r>
                    <w:t xml:space="preserve"> une accroche ici</w:t>
                  </w:r>
                </w:p>
              </w:txbxContent>
            </v:textbox>
            <w10:wrap type="square" anchorx="page"/>
          </v:shape>
        </w:pict>
      </w:r>
      <w:sdt>
        <w:sdtPr>
          <w:id w:val="-2132088013"/>
          <w:placeholder>
            <w:docPart w:val="BCA64F5CF0098E46B68EA387DF342FB3"/>
          </w:placeholder>
          <w:temporary/>
          <w:showingPlcHdr/>
        </w:sdtPr>
        <w:sdtEndPr/>
        <w:sdtContent>
          <w:r>
            <w:t>Vous pensez qu’un document aussi élaboré doit être difficile à mettre en forme ? Détrompez-vous ! Les styles utilisés dans ce bulletin vous permettent d’appliquer la mise en forme de votre choix d’un simple clic.</w:t>
          </w:r>
        </w:sdtContent>
      </w:sdt>
    </w:p>
    <w:sdt>
      <w:sdtPr>
        <w:id w:val="-1957177524"/>
        <w:placeholder>
          <w:docPart w:val="101F5C014EE1F145A6689E12DD74EB41"/>
        </w:placeholder>
        <w:temporary/>
        <w:showingPlcHdr/>
      </w:sdtPr>
      <w:sdtEndPr/>
      <w:sdtContent>
        <w:p w14:paraId="28ABFD01" w14:textId="77777777" w:rsidR="00544226" w:rsidRDefault="000D447C">
          <w:pPr>
            <w:pStyle w:val="Heading1"/>
          </w:pPr>
          <w:r>
            <w:rPr>
              <w:noProof/>
            </w:rPr>
            <w:t>Titre 1</w:t>
          </w:r>
        </w:p>
      </w:sdtContent>
    </w:sdt>
    <w:sdt>
      <w:sdtPr>
        <w:id w:val="-592477168"/>
        <w:placeholder>
          <w:docPart w:val="A02EF4D05E21DF43A6046D4A1EF6CF4A"/>
        </w:placeholder>
        <w:temporary/>
        <w:showingPlcHdr/>
      </w:sdtPr>
      <w:sdtEndPr/>
      <w:sdtContent>
        <w:p w14:paraId="6915D305" w14:textId="77777777" w:rsidR="00544226" w:rsidRDefault="000D447C">
          <w:pPr>
            <w:pStyle w:val="Heading2"/>
          </w:pPr>
          <w:r>
            <w:t>Titre 2</w:t>
          </w:r>
        </w:p>
      </w:sdtContent>
    </w:sdt>
    <w:sdt>
      <w:sdtPr>
        <w:id w:val="-1970739021"/>
        <w:placeholder>
          <w:docPart w:val="7E4C1B638A7CF54B979B236FE3338B32"/>
        </w:placeholder>
        <w:temporary/>
        <w:showingPlcHdr/>
      </w:sdtPr>
      <w:sdtEndPr/>
      <w:sdtContent>
        <w:p w14:paraId="054D67D9" w14:textId="77777777" w:rsidR="00544226" w:rsidRDefault="000D447C">
          <w:r>
            <w:t>Sou</w:t>
          </w:r>
          <w:r>
            <w:t>s l’onglet Accueil, consultez le groupe Style pour accéder aux options de mise en forme du texte que vous voyez dans ce document. Par exemple, ce paragraphe utilise le style Normal.</w:t>
          </w:r>
        </w:p>
      </w:sdtContent>
    </w:sdt>
    <w:sdt>
      <w:sdtPr>
        <w:id w:val="381838154"/>
        <w:placeholder>
          <w:docPart w:val="967FA68D3744B24BAA3A311E8689E1D5"/>
        </w:placeholder>
        <w:temporary/>
        <w:showingPlcHdr/>
      </w:sdtPr>
      <w:sdtEndPr/>
      <w:sdtContent>
        <w:p w14:paraId="05959B12" w14:textId="77777777" w:rsidR="00544226" w:rsidRDefault="000D447C">
          <w:pPr>
            <w:pStyle w:val="Heading2"/>
          </w:pPr>
          <w:r>
            <w:t>Titre 2</w:t>
          </w:r>
        </w:p>
      </w:sdtContent>
    </w:sdt>
    <w:sdt>
      <w:sdtPr>
        <w:id w:val="1773731758"/>
        <w:placeholder>
          <w:docPart w:val="BEB407D15168F744BAC5DB6DE2B2EC59"/>
        </w:placeholder>
        <w:temporary/>
        <w:showingPlcHdr/>
      </w:sdtPr>
      <w:sdtEndPr/>
      <w:sdtContent>
        <w:p w14:paraId="576AAD99" w14:textId="77777777" w:rsidR="00544226" w:rsidRDefault="000D447C">
          <w:r>
            <w:t xml:space="preserve">Sous l’onglet Accueil, consultez le groupe Style pour accéder </w:t>
          </w:r>
          <w:r>
            <w:t>aux options de mise en forme du texte que vous voyez dans ce document. Par exemple, ce paragraphe utilise le style Normal.</w:t>
          </w:r>
        </w:p>
      </w:sdtContent>
    </w:sdt>
    <w:p w14:paraId="329298EE" w14:textId="77777777" w:rsidR="00544226" w:rsidRDefault="000D447C">
      <w:pPr>
        <w:pStyle w:val="Heading1"/>
      </w:pPr>
      <w:r>
        <w:t xml:space="preserve"> </w:t>
      </w:r>
      <w:sdt>
        <w:sdtPr>
          <w:id w:val="-1489624377"/>
          <w:placeholder>
            <w:docPart w:val="A4DB5252224E9D4AB4CBF333E23B95F0"/>
          </w:placeholder>
          <w:temporary/>
          <w:showingPlcHdr/>
        </w:sdtPr>
        <w:sdtEndPr/>
        <w:sdtContent>
          <w:r>
            <w:rPr>
              <w:noProof/>
            </w:rPr>
            <w:t>Titre 1</w:t>
          </w:r>
        </w:sdtContent>
      </w:sdt>
    </w:p>
    <w:p w14:paraId="3D01ADD7" w14:textId="77777777" w:rsidR="00544226" w:rsidRDefault="000D447C">
      <w:pPr>
        <w:pStyle w:val="Coordonnes"/>
      </w:pPr>
      <w:r>
        <w:rPr>
          <w:noProof/>
          <w:lang w:val="en-US" w:bidi="ar-SA"/>
        </w:rPr>
        <w:pict w14:anchorId="48DF0490">
          <v:shape id="Zone de texte 6" o:spid="_x0000_s1029" type="#_x0000_t202" alt="Title: Service de publipostage" style="position:absolute;margin-left:0;margin-top:0;width:595.35pt;height:420.95pt;z-index:251661312;visibility:visible;mso-wrap-style:square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allowoverlap="f" stroked="f" strokeweight=".5pt">
            <v:textbox inset="36pt,0,36pt,18pt">
              <w:txbxContent>
                <w:p w14:paraId="792B2553" w14:textId="77777777" w:rsidR="00544226" w:rsidRDefault="000D447C">
                  <w:pPr>
                    <w:pStyle w:val="Entreprise"/>
                  </w:pPr>
                  <w:r>
                    <w:t>Entreprise</w:t>
                  </w:r>
                </w:p>
                <w:p w14:paraId="0743DF8F" w14:textId="77777777" w:rsidR="00544226" w:rsidRDefault="000D447C">
                  <w:pPr>
                    <w:pStyle w:val="Coordonnes"/>
                  </w:pPr>
                  <w:r>
                    <w:t>Adresse</w:t>
                  </w:r>
                </w:p>
                <w:p w14:paraId="51E434E9" w14:textId="77777777" w:rsidR="00544226" w:rsidRDefault="000D447C">
                  <w:pPr>
                    <w:pStyle w:val="Coordonnes"/>
                  </w:pPr>
                  <w:r>
                    <w:t>Code postal Ville</w:t>
                  </w:r>
                </w:p>
                <w:p w14:paraId="3ACE9ED2" w14:textId="77777777" w:rsidR="00544226" w:rsidRDefault="000D447C">
                  <w:pPr>
                    <w:pStyle w:val="Destinataire"/>
                  </w:pPr>
                  <w:r>
                    <w:t>Destinataire</w:t>
                  </w:r>
                </w:p>
                <w:p w14:paraId="23AF9F67" w14:textId="77777777" w:rsidR="00544226" w:rsidRDefault="000D447C">
                  <w:pPr>
                    <w:pStyle w:val="Adresse"/>
                  </w:pPr>
                  <w:r>
                    <w:t>Adresse</w:t>
                  </w:r>
                </w:p>
                <w:p w14:paraId="23830657" w14:textId="77777777" w:rsidR="00544226" w:rsidRDefault="000D447C">
                  <w:pPr>
                    <w:pStyle w:val="Adresse"/>
                    <w:rPr>
                      <w:noProof/>
                    </w:rPr>
                  </w:pPr>
                  <w:r>
                    <w:t>Code postal Ville</w:t>
                  </w:r>
                </w:p>
              </w:txbxContent>
            </v:textbox>
            <w10:wrap type="topAndBottom" anchorx="page" anchory="page"/>
          </v:shape>
        </w:pict>
      </w:r>
      <w:sdt>
        <w:sdtPr>
          <w:id w:val="-1778626863"/>
          <w:placeholder>
            <w:docPart w:val="DA07B35DDCFA7B4B92560B976652F256"/>
          </w:placeholder>
          <w:temporary/>
          <w:showingPlcHdr/>
        </w:sdtPr>
        <w:sdtEndPr/>
        <w:sdtContent>
          <w:r>
            <w:rPr>
              <w:noProof/>
            </w:rPr>
            <w:t>Adresse | Code postal Ville</w:t>
          </w:r>
          <w:r>
            <w:rPr>
              <w:noProof/>
            </w:rPr>
            <w:br/>
            <w:t xml:space="preserve">Téléphone | </w:t>
          </w:r>
          <w:r>
            <w:rPr>
              <w:noProof/>
            </w:rPr>
            <w:t>Adresse de messagerie</w:t>
          </w:r>
        </w:sdtContent>
      </w:sdt>
      <w:r>
        <w:t xml:space="preserve"> </w:t>
      </w:r>
    </w:p>
    <w:sectPr w:rsidR="00544226">
      <w:headerReference w:type="default" r:id="rId11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56830CB" w14:textId="77777777" w:rsidR="000D447C" w:rsidRDefault="000D447C">
      <w:pPr>
        <w:spacing w:after="0" w:line="240" w:lineRule="auto"/>
      </w:pPr>
      <w:r>
        <w:separator/>
      </w:r>
    </w:p>
  </w:endnote>
  <w:endnote w:type="continuationSeparator" w:id="0">
    <w:p w14:paraId="54565F33" w14:textId="77777777" w:rsidR="000D447C" w:rsidRDefault="000D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4CE526D" w14:textId="77777777" w:rsidR="000D447C" w:rsidRDefault="000D447C">
      <w:pPr>
        <w:spacing w:after="0" w:line="240" w:lineRule="auto"/>
      </w:pPr>
      <w:r>
        <w:separator/>
      </w:r>
    </w:p>
  </w:footnote>
  <w:footnote w:type="continuationSeparator" w:id="0">
    <w:p w14:paraId="097A7D16" w14:textId="77777777" w:rsidR="000D447C" w:rsidRDefault="000D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A84D4" w14:textId="77777777" w:rsidR="00544226" w:rsidRDefault="000D44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1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87"/>
    <w:rsid w:val="000D447C"/>
    <w:rsid w:val="007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5E328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lang w:val="fr-FR" w:eastAsia="en-US" w:bidi="fr-F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8"/>
    </w:rPr>
  </w:style>
  <w:style w:type="paragraph" w:customStyle="1" w:styleId="Destinataire">
    <w:name w:val="Destinataire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resse">
    <w:name w:val="Adresse"/>
    <w:basedOn w:val="Normal"/>
    <w:uiPriority w:val="10"/>
    <w:qFormat/>
    <w:pPr>
      <w:ind w:left="2880"/>
      <w:contextualSpacing/>
    </w:pPr>
  </w:style>
  <w:style w:type="paragraph" w:customStyle="1" w:styleId="Coordonnes">
    <w:name w:val="Coordonnées"/>
    <w:basedOn w:val="Normal"/>
    <w:uiPriority w:val="10"/>
    <w:qFormat/>
    <w:pPr>
      <w:contextualSpacing/>
    </w:pPr>
  </w:style>
  <w:style w:type="paragraph" w:customStyle="1" w:styleId="Entreprise">
    <w:name w:val="Entreprise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PrsentationChar"/>
    <w:uiPriority w:val="3"/>
    <w:qFormat/>
    <w:pPr>
      <w:spacing w:after="380" w:line="319" w:lineRule="auto"/>
    </w:pPr>
    <w:rPr>
      <w:sz w:val="28"/>
    </w:rPr>
  </w:style>
  <w:style w:type="character" w:customStyle="1" w:styleId="PrsentationChar">
    <w:name w:val="Présentation Char"/>
    <w:basedOn w:val="DefaultParagraphFont"/>
    <w:link w:val="Introduction"/>
    <w:uiPriority w:val="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arf/Library/Containers/com.microsoft.Word/Data/Library/Caches/1036/TM10002088/Mise%20a&#768;%20jo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E1DA0828330240B6E1C73753718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136A-A4A3-534F-8247-9CCD63F67167}"/>
      </w:docPartPr>
      <w:docPartBody>
        <w:p w:rsidR="00000000" w:rsidRDefault="00C95513">
          <w:pPr>
            <w:pStyle w:val="1FE1DA0828330240B6E1C73753718A56"/>
          </w:pPr>
          <w:r>
            <w:rPr>
              <w:lang w:val="fr-FR" w:bidi="fr-FR"/>
            </w:rPr>
            <w:t>Pour commencer immédiatement, appuyez simplement sur le texte d’un espace réservé (tel que celui-ci), puis commencez à taper.</w:t>
          </w:r>
        </w:p>
      </w:docPartBody>
    </w:docPart>
    <w:docPart>
      <w:docPartPr>
        <w:name w:val="45A18D5EE9E7774385678E2AB599D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B3A07-B842-5D40-828A-90C850F28C4F}"/>
      </w:docPartPr>
      <w:docPartBody>
        <w:p w:rsidR="00000000" w:rsidRDefault="00C95513">
          <w:pPr>
            <w:pStyle w:val="45A18D5EE9E7774385678E2AB599DE00"/>
          </w:pPr>
          <w:r>
            <w:rPr>
              <w:noProof/>
            </w:rPr>
            <w:t>Titre 1</w:t>
          </w:r>
        </w:p>
      </w:docPartBody>
    </w:docPart>
    <w:docPart>
      <w:docPartPr>
        <w:name w:val="865C5A85BDC3574486E275A920117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852B2-2A81-BB4C-B563-12180D835937}"/>
      </w:docPartPr>
      <w:docPartBody>
        <w:p w:rsidR="00000000" w:rsidRDefault="00C95513">
          <w:pPr>
            <w:pStyle w:val="865C5A85BDC3574486E275A920117380"/>
          </w:pPr>
          <w:r>
            <w:rPr>
              <w:lang w:val="fr-FR" w:bidi="fr-FR"/>
            </w:rPr>
            <w:t xml:space="preserve">Affichez et modifiez ce bulletin dans Word sur votre ordinateur, votre tablette ou votre téléphone. Vous pouvez modifier </w:t>
          </w:r>
          <w:r>
            <w:rPr>
              <w:lang w:val="fr-FR" w:bidi="fr-FR"/>
            </w:rPr>
            <w:t>le texte, insérer du contenu (images, formes, tableaux, etc.) et enregistrer le document dans le cloud à partir de Word sur votre appareil Windows, Mac, Android ou iOS.</w:t>
          </w:r>
        </w:p>
      </w:docPartBody>
    </w:docPart>
    <w:docPart>
      <w:docPartPr>
        <w:name w:val="9AD6311BB4F55648AFADED2D55D7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BABA-C0B7-0D40-93B5-98593270B97C}"/>
      </w:docPartPr>
      <w:docPartBody>
        <w:p w:rsidR="00000000" w:rsidRDefault="00C95513">
          <w:pPr>
            <w:pStyle w:val="9AD6311BB4F55648AFADED2D55D7D7F6"/>
          </w:pPr>
          <w:r>
            <w:rPr>
              <w:lang w:val="fr-FR" w:bidi="fr-FR"/>
            </w:rPr>
            <w:t>Vous voulez insérer une image à partir de vos fichiers ou ajouter une forme, une zone d</w:t>
          </w:r>
          <w:r>
            <w:rPr>
              <w:lang w:val="fr-FR" w:bidi="fr-FR"/>
            </w:rPr>
            <w:t>e texte ou un tableau ? Procédez comme suit : sous l’onglet Insertion du ruban, appuyez simplement sur l’option souhaitée.</w:t>
          </w:r>
        </w:p>
      </w:docPartBody>
    </w:docPart>
    <w:docPart>
      <w:docPartPr>
        <w:name w:val="BCA64F5CF0098E46B68EA387DF342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966B-809B-2543-AAA5-99B892FCB4B7}"/>
      </w:docPartPr>
      <w:docPartBody>
        <w:p w:rsidR="00000000" w:rsidRDefault="00C95513">
          <w:pPr>
            <w:pStyle w:val="BCA64F5CF0098E46B68EA387DF342FB3"/>
          </w:pPr>
          <w:r>
            <w:rPr>
              <w:lang w:val="fr-FR" w:bidi="fr-FR"/>
            </w:rPr>
            <w:t>Vous pensez qu’un document aussi élaboré doit être difficile à mettre en forme ? Détrompez-vous ! Les styles utilisés dans ce bulleti</w:t>
          </w:r>
          <w:r>
            <w:rPr>
              <w:lang w:val="fr-FR" w:bidi="fr-FR"/>
            </w:rPr>
            <w:t>n vous permettent d’appliquer la mise en forme de votre choix d’un simple clic.</w:t>
          </w:r>
        </w:p>
      </w:docPartBody>
    </w:docPart>
    <w:docPart>
      <w:docPartPr>
        <w:name w:val="101F5C014EE1F145A6689E12DD74E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4D8E1-86A8-7442-9D17-FB8C395BAFEB}"/>
      </w:docPartPr>
      <w:docPartBody>
        <w:p w:rsidR="00000000" w:rsidRDefault="00C95513">
          <w:pPr>
            <w:pStyle w:val="101F5C014EE1F145A6689E12DD74EB41"/>
          </w:pPr>
          <w:r>
            <w:rPr>
              <w:noProof/>
            </w:rPr>
            <w:t>Titre 1</w:t>
          </w:r>
        </w:p>
      </w:docPartBody>
    </w:docPart>
    <w:docPart>
      <w:docPartPr>
        <w:name w:val="A02EF4D05E21DF43A6046D4A1EF6C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F919-0D43-6141-BA90-3C0D0296F5BB}"/>
      </w:docPartPr>
      <w:docPartBody>
        <w:p w:rsidR="00000000" w:rsidRDefault="00C95513">
          <w:pPr>
            <w:pStyle w:val="A02EF4D05E21DF43A6046D4A1EF6CF4A"/>
          </w:pPr>
          <w:r>
            <w:rPr>
              <w:lang w:val="fr-FR" w:bidi="fr-FR"/>
            </w:rPr>
            <w:t>Titre 2</w:t>
          </w:r>
        </w:p>
      </w:docPartBody>
    </w:docPart>
    <w:docPart>
      <w:docPartPr>
        <w:name w:val="7E4C1B638A7CF54B979B236FE3338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49149-9329-6B49-AB32-3C843F2A71A5}"/>
      </w:docPartPr>
      <w:docPartBody>
        <w:p w:rsidR="00000000" w:rsidRDefault="00C95513">
          <w:pPr>
            <w:pStyle w:val="7E4C1B638A7CF54B979B236FE3338B32"/>
          </w:pPr>
          <w:r>
            <w:t>Sous l’onglet Accueil, consultez le groupe Style pour accéder aux options de mise en forme du texte que vous voyez dans ce document.</w:t>
          </w:r>
          <w:r>
            <w:rPr>
              <w:lang w:val="fr-FR" w:bidi="fr-FR"/>
            </w:rPr>
            <w:t xml:space="preserve"> Par exemple, ce paragraphe </w:t>
          </w:r>
          <w:r>
            <w:rPr>
              <w:lang w:val="fr-FR" w:bidi="fr-FR"/>
            </w:rPr>
            <w:t>utilise le style Normal.</w:t>
          </w:r>
        </w:p>
      </w:docPartBody>
    </w:docPart>
    <w:docPart>
      <w:docPartPr>
        <w:name w:val="967FA68D3744B24BAA3A311E8689E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7B23-DC1F-CD49-8BA0-E038AB945595}"/>
      </w:docPartPr>
      <w:docPartBody>
        <w:p w:rsidR="00000000" w:rsidRDefault="00C95513">
          <w:pPr>
            <w:pStyle w:val="967FA68D3744B24BAA3A311E8689E1D5"/>
          </w:pPr>
          <w:r>
            <w:rPr>
              <w:b/>
              <w:lang w:val="fr-FR" w:bidi="fr-FR"/>
            </w:rPr>
            <w:t>Titre 2</w:t>
          </w:r>
        </w:p>
      </w:docPartBody>
    </w:docPart>
    <w:docPart>
      <w:docPartPr>
        <w:name w:val="BEB407D15168F744BAC5DB6DE2B2E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16E28-7993-1640-88FD-AB853829A726}"/>
      </w:docPartPr>
      <w:docPartBody>
        <w:p w:rsidR="00000000" w:rsidRDefault="00C95513">
          <w:pPr>
            <w:pStyle w:val="BEB407D15168F744BAC5DB6DE2B2EC59"/>
          </w:pPr>
          <w:r>
            <w:t>Sous l’onglet Accueil, consultez le groupe Style pour accéder aux options de mise en forme du texte que vous voyez dans ce document.</w:t>
          </w:r>
          <w:r>
            <w:rPr>
              <w:lang w:val="fr-FR" w:bidi="fr-FR"/>
            </w:rPr>
            <w:t xml:space="preserve"> Par exemple, ce para</w:t>
          </w:r>
          <w:r>
            <w:rPr>
              <w:lang w:val="fr-FR" w:bidi="fr-FR"/>
            </w:rPr>
            <w:t>graphe utilise le style Normal.</w:t>
          </w:r>
        </w:p>
      </w:docPartBody>
    </w:docPart>
    <w:docPart>
      <w:docPartPr>
        <w:name w:val="A4DB5252224E9D4AB4CBF333E23B9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3458-5E84-9247-A7AC-6C8127E540C6}"/>
      </w:docPartPr>
      <w:docPartBody>
        <w:p w:rsidR="00000000" w:rsidRDefault="00C95513">
          <w:pPr>
            <w:pStyle w:val="A4DB5252224E9D4AB4CBF333E23B95F0"/>
          </w:pPr>
          <w:r>
            <w:rPr>
              <w:noProof/>
            </w:rPr>
            <w:t>Titre 1</w:t>
          </w:r>
        </w:p>
      </w:docPartBody>
    </w:docPart>
    <w:docPart>
      <w:docPartPr>
        <w:name w:val="DA07B35DDCFA7B4B92560B976652F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8846-F05F-0143-8839-02F626BD2102}"/>
      </w:docPartPr>
      <w:docPartBody>
        <w:p w:rsidR="00000000" w:rsidRDefault="00C95513">
          <w:pPr>
            <w:pStyle w:val="DA07B35DDCFA7B4B92560B976652F256"/>
          </w:pPr>
          <w:r>
            <w:rPr>
              <w:noProof/>
            </w:rPr>
            <w:t>Adresse | Code postal Ville</w:t>
          </w:r>
          <w:r>
            <w:rPr>
              <w:noProof/>
            </w:rPr>
            <w:br/>
            <w:t>Téléphone | Adresse de messagerie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13"/>
    <w:rsid w:val="00C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E1DA0828330240B6E1C73753718A56">
    <w:name w:val="1FE1DA0828330240B6E1C73753718A56"/>
  </w:style>
  <w:style w:type="paragraph" w:customStyle="1" w:styleId="45A18D5EE9E7774385678E2AB599DE00">
    <w:name w:val="45A18D5EE9E7774385678E2AB599DE00"/>
  </w:style>
  <w:style w:type="paragraph" w:customStyle="1" w:styleId="865C5A85BDC3574486E275A920117380">
    <w:name w:val="865C5A85BDC3574486E275A920117380"/>
  </w:style>
  <w:style w:type="paragraph" w:customStyle="1" w:styleId="9AD6311BB4F55648AFADED2D55D7D7F6">
    <w:name w:val="9AD6311BB4F55648AFADED2D55D7D7F6"/>
  </w:style>
  <w:style w:type="paragraph" w:customStyle="1" w:styleId="BCA64F5CF0098E46B68EA387DF342FB3">
    <w:name w:val="BCA64F5CF0098E46B68EA387DF342FB3"/>
  </w:style>
  <w:style w:type="paragraph" w:customStyle="1" w:styleId="101F5C014EE1F145A6689E12DD74EB41">
    <w:name w:val="101F5C014EE1F145A6689E12DD74EB41"/>
  </w:style>
  <w:style w:type="paragraph" w:customStyle="1" w:styleId="A02EF4D05E21DF43A6046D4A1EF6CF4A">
    <w:name w:val="A02EF4D05E21DF43A6046D4A1EF6CF4A"/>
  </w:style>
  <w:style w:type="paragraph" w:customStyle="1" w:styleId="7E4C1B638A7CF54B979B236FE3338B32">
    <w:name w:val="7E4C1B638A7CF54B979B236FE3338B32"/>
  </w:style>
  <w:style w:type="paragraph" w:customStyle="1" w:styleId="967FA68D3744B24BAA3A311E8689E1D5">
    <w:name w:val="967FA68D3744B24BAA3A311E8689E1D5"/>
  </w:style>
  <w:style w:type="paragraph" w:customStyle="1" w:styleId="BEB407D15168F744BAC5DB6DE2B2EC59">
    <w:name w:val="BEB407D15168F744BAC5DB6DE2B2EC59"/>
  </w:style>
  <w:style w:type="paragraph" w:customStyle="1" w:styleId="A4DB5252224E9D4AB4CBF333E23B95F0">
    <w:name w:val="A4DB5252224E9D4AB4CBF333E23B95F0"/>
  </w:style>
  <w:style w:type="paragraph" w:customStyle="1" w:styleId="DA07B35DDCFA7B4B92560B976652F256">
    <w:name w:val="DA07B35DDCFA7B4B92560B976652F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Mise à jour.dotx</Template>
  <TotalTime>0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Alin</dc:creator>
  <cp:lastModifiedBy>Fabien Alin</cp:lastModifiedBy>
  <cp:revision>1</cp:revision>
  <cp:lastPrinted>2014-12-16T20:29:00Z</cp:lastPrinted>
  <dcterms:created xsi:type="dcterms:W3CDTF">2016-05-26T15:20:00Z</dcterms:created>
  <dcterms:modified xsi:type="dcterms:W3CDTF">2016-05-26T15:20:00Z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226a3654-a434-4e00-940f-10ffca04c7fd</vt:lpwstr>
  </property>
</Properties>
</file>