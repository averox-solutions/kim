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AB7B3A" w:rsidRPr="00045834" w14:paraId="61886D7C" w14:textId="77777777">
        <w:tc>
          <w:tcPr>
            <w:tcW w:w="10800" w:type="dxa"/>
            <w:vAlign w:val="center"/>
          </w:tcPr>
          <w:tbl>
            <w:tblPr>
              <w:tblW w:w="5000" w:type="pct"/>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5233"/>
              <w:gridCol w:w="5234"/>
            </w:tblGrid>
            <w:tr w:rsidR="00AB7B3A" w:rsidRPr="00045834" w14:paraId="2D01A75A" w14:textId="77777777">
              <w:trPr>
                <w:trHeight w:hRule="exact" w:val="4320"/>
              </w:trPr>
              <w:tc>
                <w:tcPr>
                  <w:tcW w:w="2500" w:type="pct"/>
                  <w:shd w:val="clear" w:color="auto" w:fill="663366" w:themeFill="accent1"/>
                  <w:vAlign w:val="center"/>
                </w:tcPr>
                <w:bookmarkStart w:id="0" w:name="_GoBack"/>
                <w:bookmarkEnd w:id="0"/>
                <w:p w14:paraId="071D8E2D" w14:textId="77777777" w:rsidR="00AB7B3A" w:rsidRPr="00045834" w:rsidRDefault="008C59C6">
                  <w:pPr>
                    <w:pStyle w:val="Title"/>
                  </w:pPr>
                  <w:sdt>
                    <w:sdtPr>
                      <w:id w:val="-677112916"/>
                      <w:placeholder>
                        <w:docPart w:val="BE97E49044C32A4397F46E207F056A14"/>
                      </w:placeholder>
                      <w:temporary/>
                      <w:showingPlcHdr/>
                      <w15:appearance w15:val="hidden"/>
                      <w:text/>
                    </w:sdtPr>
                    <w:sdtEndPr/>
                    <w:sdtContent>
                      <w:r w:rsidR="00890EA6" w:rsidRPr="00045834">
                        <w:t>Titre de la brochure</w:t>
                      </w:r>
                    </w:sdtContent>
                  </w:sdt>
                </w:p>
              </w:tc>
              <w:tc>
                <w:tcPr>
                  <w:tcW w:w="2500" w:type="pct"/>
                </w:tcPr>
                <w:p w14:paraId="13E400DC" w14:textId="77777777" w:rsidR="00AB7B3A" w:rsidRPr="00045834" w:rsidRDefault="00890EA6">
                  <w:r w:rsidRPr="00045834">
                    <w:rPr>
                      <w:noProof/>
                      <w:lang w:val="en-US" w:bidi="ar-SA"/>
                    </w:rPr>
                    <w:drawing>
                      <wp:inline distT="0" distB="0" distL="0" distR="0" wp14:anchorId="3C60C9BA" wp14:editId="6827A84E">
                        <wp:extent cx="3286125" cy="27432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rotWithShape="1">
                                <a:blip r:embed="rId9" cstate="print">
                                  <a:extLst>
                                    <a:ext uri="{28A0092B-C50C-407E-A947-70E740481C1C}">
                                      <a14:useLocalDpi xmlns:a14="http://schemas.microsoft.com/office/drawing/2010/main"/>
                                    </a:ext>
                                  </a:extLst>
                                </a:blip>
                                <a:srcRect r="2816"/>
                                <a:stretch/>
                              </pic:blipFill>
                              <pic:spPr bwMode="auto">
                                <a:xfrm>
                                  <a:off x="0" y="0"/>
                                  <a:ext cx="3286125" cy="2743200"/>
                                </a:xfrm>
                                <a:prstGeom prst="rect">
                                  <a:avLst/>
                                </a:prstGeom>
                                <a:ln>
                                  <a:noFill/>
                                </a:ln>
                                <a:extLst>
                                  <a:ext uri="{53640926-AAD7-44D8-BBD7-CCE9431645EC}">
                                    <a14:shadowObscured xmlns:a14="http://schemas.microsoft.com/office/drawing/2010/main"/>
                                  </a:ext>
                                </a:extLst>
                              </pic:spPr>
                            </pic:pic>
                          </a:graphicData>
                        </a:graphic>
                      </wp:inline>
                    </w:drawing>
                  </w:r>
                </w:p>
              </w:tc>
            </w:tr>
            <w:tr w:rsidR="00AB7B3A" w:rsidRPr="00045834" w14:paraId="601659A4" w14:textId="77777777">
              <w:trPr>
                <w:trHeight w:hRule="exact" w:val="4320"/>
              </w:trPr>
              <w:tc>
                <w:tcPr>
                  <w:tcW w:w="2500" w:type="pct"/>
                </w:tcPr>
                <w:p w14:paraId="337E00B6" w14:textId="77777777" w:rsidR="00AB7B3A" w:rsidRPr="00045834" w:rsidRDefault="00890EA6">
                  <w:r w:rsidRPr="00045834">
                    <w:rPr>
                      <w:noProof/>
                      <w:lang w:val="en-US" w:bidi="ar-SA"/>
                    </w:rPr>
                    <w:drawing>
                      <wp:inline distT="0" distB="0" distL="0" distR="0" wp14:anchorId="547099F7" wp14:editId="7ECF8C91">
                        <wp:extent cx="3286125" cy="266954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rotWithShape="1">
                                <a:blip r:embed="rId10" cstate="print">
                                  <a:extLst>
                                    <a:ext uri="{28A0092B-C50C-407E-A947-70E740481C1C}">
                                      <a14:useLocalDpi xmlns:a14="http://schemas.microsoft.com/office/drawing/2010/main"/>
                                    </a:ext>
                                  </a:extLst>
                                </a:blip>
                                <a:srcRect l="-1" r="3190"/>
                                <a:stretch/>
                              </pic:blipFill>
                              <pic:spPr bwMode="auto">
                                <a:xfrm>
                                  <a:off x="0" y="0"/>
                                  <a:ext cx="3286751" cy="2670048"/>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3EE17DE" w14:textId="77777777" w:rsidR="00AB7B3A" w:rsidRPr="00045834" w:rsidRDefault="00890EA6">
                  <w:r w:rsidRPr="00045834">
                    <w:rPr>
                      <w:noProof/>
                      <w:lang w:val="en-US" w:bidi="ar-SA"/>
                    </w:rPr>
                    <w:drawing>
                      <wp:inline distT="0" distB="0" distL="0" distR="0" wp14:anchorId="7B508FD5" wp14:editId="5CAAD3A4">
                        <wp:extent cx="3286125" cy="26670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rotWithShape="1">
                                <a:blip r:embed="rId11" cstate="print">
                                  <a:extLst>
                                    <a:ext uri="{28A0092B-C50C-407E-A947-70E740481C1C}">
                                      <a14:useLocalDpi xmlns:a14="http://schemas.microsoft.com/office/drawing/2010/main"/>
                                    </a:ext>
                                  </a:extLst>
                                </a:blip>
                                <a:srcRect l="450" r="2642"/>
                                <a:stretch/>
                              </pic:blipFill>
                              <pic:spPr bwMode="auto">
                                <a:xfrm>
                                  <a:off x="0" y="0"/>
                                  <a:ext cx="3286125" cy="2667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479D90B" w14:textId="77777777" w:rsidR="00AB7B3A" w:rsidRPr="00045834" w:rsidRDefault="00AB7B3A"/>
        </w:tc>
      </w:tr>
      <w:tr w:rsidR="00AB7B3A" w:rsidRPr="00045834" w14:paraId="7193267D" w14:textId="77777777">
        <w:trPr>
          <w:trHeight w:hRule="exact" w:val="6480"/>
        </w:trPr>
        <w:tc>
          <w:tcPr>
            <w:tcW w:w="10800" w:type="dxa"/>
            <w:shd w:val="clear" w:color="auto" w:fill="666699" w:themeFill="accent3"/>
            <w:vAlign w:val="center"/>
          </w:tcPr>
          <w:p w14:paraId="49DD1CDE" w14:textId="77777777" w:rsidR="00AB7B3A" w:rsidRPr="00045834" w:rsidRDefault="008C59C6">
            <w:pPr>
              <w:pStyle w:val="Subtitle"/>
            </w:pPr>
            <w:sdt>
              <w:sdtPr>
                <w:id w:val="1733728148"/>
                <w:placeholder>
                  <w:docPart w:val="1C71663B00E0A8478D25BDFA5A708844"/>
                </w:placeholder>
                <w:temporary/>
                <w:showingPlcHdr/>
                <w15:appearance w15:val="hidden"/>
                <w:text/>
              </w:sdtPr>
              <w:sdtEndPr/>
              <w:sdtContent>
                <w:r w:rsidR="00890EA6" w:rsidRPr="00045834">
                  <w:t>Sous-titre</w:t>
                </w:r>
              </w:sdtContent>
            </w:sdt>
          </w:p>
          <w:p w14:paraId="42A93CED" w14:textId="77777777" w:rsidR="00AB7B3A" w:rsidRPr="00045834" w:rsidRDefault="008C59C6">
            <w:pPr>
              <w:pStyle w:val="BlockText"/>
            </w:pPr>
            <w:sdt>
              <w:sdtPr>
                <w:id w:val="-2017982821"/>
                <w:placeholder>
                  <w:docPart w:val="A3C122DC1ADEA245B8A64D7963749003"/>
                </w:placeholder>
                <w:temporary/>
                <w:showingPlcHdr/>
                <w15:appearance w15:val="hidden"/>
                <w:text/>
              </w:sdtPr>
              <w:sdtEndPr/>
              <w:sdtContent>
                <w:r w:rsidR="00890EA6" w:rsidRPr="00045834">
                  <w:t>Pour commencer immédiatement, appuyez simplement sur le texte d’un espace réservé (tel que celui-ci), puis commencez à taper pour le remplacer par le vôtre.</w:t>
                </w:r>
              </w:sdtContent>
            </w:sdt>
          </w:p>
        </w:tc>
      </w:tr>
    </w:tbl>
    <w:p w14:paraId="353873CF" w14:textId="77777777" w:rsidR="00AB7B3A" w:rsidRPr="00045834" w:rsidRDefault="00890EA6">
      <w:r w:rsidRPr="00045834">
        <w:br w:type="page"/>
      </w:r>
    </w:p>
    <w:p w14:paraId="51BFA357" w14:textId="77777777" w:rsidR="00AB7B3A" w:rsidRPr="00045834" w:rsidRDefault="008C59C6">
      <w:pPr>
        <w:pStyle w:val="Heading1"/>
      </w:pPr>
      <w:sdt>
        <w:sdtPr>
          <w:id w:val="-357440982"/>
          <w:placeholder>
            <w:docPart w:val="6120FF29C4F9C740AA0AFEC7298886C9"/>
          </w:placeholder>
          <w:temporary/>
          <w:showingPlcHdr/>
          <w15:appearance w15:val="hidden"/>
          <w:text/>
        </w:sdtPr>
        <w:sdtEndPr/>
        <w:sdtContent>
          <w:r w:rsidR="00890EA6" w:rsidRPr="00045834">
            <w:t>Titre 1</w:t>
          </w:r>
        </w:sdtContent>
      </w:sdt>
    </w:p>
    <w:p w14:paraId="3FEA23F6" w14:textId="77777777" w:rsidR="00AB7B3A" w:rsidRPr="00045834" w:rsidRDefault="00890EA6">
      <w:r w:rsidRPr="00045834">
        <w:rPr>
          <w:noProof/>
          <w:lang w:val="en-US" w:bidi="ar-SA"/>
        </w:rPr>
        <w:drawing>
          <wp:inline distT="0" distB="0" distL="0" distR="0" wp14:anchorId="20861EC2" wp14:editId="5456CCB2">
            <wp:extent cx="2228850" cy="1553845"/>
            <wp:effectExtent l="0" t="0" r="0" b="8255"/>
            <wp:docPr id="1" name="Image 1" title="Photo de trois artichauts disposés dans un récipient en b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2229761" cy="1554480"/>
                    </a:xfrm>
                    <a:prstGeom prst="rect">
                      <a:avLst/>
                    </a:prstGeom>
                    <a:ln>
                      <a:noFill/>
                    </a:ln>
                    <a:extLst>
                      <a:ext uri="{53640926-AAD7-44D8-BBD7-CCE9431645EC}">
                        <a14:shadowObscured xmlns:a14="http://schemas.microsoft.com/office/drawing/2010/main"/>
                      </a:ext>
                    </a:extLst>
                  </pic:spPr>
                </pic:pic>
              </a:graphicData>
            </a:graphic>
          </wp:inline>
        </w:drawing>
      </w:r>
    </w:p>
    <w:p w14:paraId="147268AA" w14:textId="77777777" w:rsidR="00AB7B3A" w:rsidRPr="00045834" w:rsidRDefault="008C59C6">
      <w:pPr>
        <w:pStyle w:val="Heading2"/>
      </w:pPr>
      <w:sdt>
        <w:sdtPr>
          <w:id w:val="-13313042"/>
          <w:placeholder>
            <w:docPart w:val="956B8927F4D70D4DA788F2A7D81C1094"/>
          </w:placeholder>
          <w:temporary/>
          <w:showingPlcHdr/>
          <w15:appearance w15:val="hidden"/>
          <w:text/>
        </w:sdtPr>
        <w:sdtEndPr/>
        <w:sdtContent>
          <w:r w:rsidR="00890EA6" w:rsidRPr="00045834">
            <w:t>Titre 2</w:t>
          </w:r>
        </w:sdtContent>
      </w:sdt>
    </w:p>
    <w:p w14:paraId="04260280" w14:textId="77777777" w:rsidR="00AB7B3A" w:rsidRPr="00045834" w:rsidRDefault="008C59C6">
      <w:sdt>
        <w:sdtPr>
          <w:id w:val="-610211988"/>
          <w:placeholder>
            <w:docPart w:val="5C3B6C908C9B0E4FB4AFF6B3FBEEB7BA"/>
          </w:placeholder>
          <w:temporary/>
          <w:showingPlcHdr/>
          <w15:appearance w15:val="hidden"/>
          <w:text/>
        </w:sdtPr>
        <w:sdtEndPr/>
        <w:sdtContent>
          <w:r w:rsidR="00890EA6" w:rsidRPr="00045834">
            <w:t>Affichez et modifiez ce document dans Word sur votre ordinateur, votre tablette ou votre téléphone. Vous pouvez modifier le texte, insérer du contenu (images, formes, tableaux, etc.) et enregistrer le document dans le cloud à partir de Word sur votre appareil Windows, Mac, Android ou iOS.</w:t>
          </w:r>
        </w:sdtContent>
      </w:sdt>
    </w:p>
    <w:p w14:paraId="413A9994" w14:textId="77777777" w:rsidR="00AB7B3A" w:rsidRPr="00045834" w:rsidRDefault="00890EA6">
      <w:r w:rsidRPr="00045834">
        <w:rPr>
          <w:noProof/>
          <w:lang w:val="en-US" w:bidi="ar-SA"/>
        </w:rPr>
        <w:drawing>
          <wp:inline distT="0" distB="0" distL="0" distR="0" wp14:anchorId="20F7A8CD" wp14:editId="581375AC">
            <wp:extent cx="2229485" cy="1552575"/>
            <wp:effectExtent l="0" t="0" r="0" b="9525"/>
            <wp:docPr id="2" name="Image 2" title="Photo d’un poivron rouge coupé en deux et fourré aux lég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231136" cy="1553725"/>
                    </a:xfrm>
                    <a:prstGeom prst="rect">
                      <a:avLst/>
                    </a:prstGeom>
                    <a:ln>
                      <a:noFill/>
                    </a:ln>
                    <a:extLst>
                      <a:ext uri="{53640926-AAD7-44D8-BBD7-CCE9431645EC}">
                        <a14:shadowObscured xmlns:a14="http://schemas.microsoft.com/office/drawing/2010/main"/>
                      </a:ext>
                    </a:extLst>
                  </pic:spPr>
                </pic:pic>
              </a:graphicData>
            </a:graphic>
          </wp:inline>
        </w:drawing>
      </w:r>
    </w:p>
    <w:p w14:paraId="00229BA3" w14:textId="77777777" w:rsidR="00AB7B3A" w:rsidRPr="00045834" w:rsidRDefault="008C59C6">
      <w:pPr>
        <w:pStyle w:val="Heading2"/>
      </w:pPr>
      <w:sdt>
        <w:sdtPr>
          <w:id w:val="-1714501254"/>
          <w:placeholder>
            <w:docPart w:val="2F508C069CF2CC448BECCBC764C09F84"/>
          </w:placeholder>
          <w:temporary/>
          <w:showingPlcHdr/>
          <w15:appearance w15:val="hidden"/>
          <w:text/>
        </w:sdtPr>
        <w:sdtEndPr/>
        <w:sdtContent>
          <w:r w:rsidR="00890EA6" w:rsidRPr="00045834">
            <w:t>Titre 2</w:t>
          </w:r>
        </w:sdtContent>
      </w:sdt>
    </w:p>
    <w:p w14:paraId="4AB959A9" w14:textId="77777777" w:rsidR="00AB7B3A" w:rsidRPr="00045834" w:rsidRDefault="008C59C6">
      <w:sdt>
        <w:sdtPr>
          <w:id w:val="-1852558252"/>
          <w:placeholder>
            <w:docPart w:val="6DBD48A192E49C45BDE047A03787AA72"/>
          </w:placeholder>
          <w:temporary/>
          <w:showingPlcHdr/>
          <w15:appearance w15:val="hidden"/>
          <w:text/>
        </w:sdtPr>
        <w:sdtEndPr/>
        <w:sdtContent>
          <w:r w:rsidR="00890EA6" w:rsidRPr="00045834">
            <w:t>Vous voulez insérer une image à partir de vos fichiers ou ajouter une forme, une zone de texte ou un tableau ? Procédez comme suit : sous l’onglet Insertion du ruban, appuyez simplement sur l’option souhaitée.</w:t>
          </w:r>
        </w:sdtContent>
      </w:sdt>
    </w:p>
    <w:p w14:paraId="43B190FF" w14:textId="77777777" w:rsidR="00AB7B3A" w:rsidRPr="00045834" w:rsidRDefault="00890EA6">
      <w:r w:rsidRPr="00045834">
        <w:rPr>
          <w:noProof/>
          <w:lang w:val="en-US" w:bidi="ar-SA"/>
        </w:rPr>
        <w:drawing>
          <wp:inline distT="0" distB="0" distL="0" distR="0" wp14:anchorId="7D961FF9" wp14:editId="03558128">
            <wp:extent cx="2228850" cy="1552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2231136" cy="1554167"/>
                    </a:xfrm>
                    <a:prstGeom prst="rect">
                      <a:avLst/>
                    </a:prstGeom>
                    <a:ln>
                      <a:noFill/>
                    </a:ln>
                    <a:extLst>
                      <a:ext uri="{53640926-AAD7-44D8-BBD7-CCE9431645EC}">
                        <a14:shadowObscured xmlns:a14="http://schemas.microsoft.com/office/drawing/2010/main"/>
                      </a:ext>
                    </a:extLst>
                  </pic:spPr>
                </pic:pic>
              </a:graphicData>
            </a:graphic>
          </wp:inline>
        </w:drawing>
      </w:r>
    </w:p>
    <w:p w14:paraId="0E145E62" w14:textId="77777777" w:rsidR="00AB7B3A" w:rsidRPr="00045834" w:rsidRDefault="008C59C6">
      <w:pPr>
        <w:pStyle w:val="Heading2"/>
      </w:pPr>
      <w:sdt>
        <w:sdtPr>
          <w:id w:val="-1514761356"/>
          <w:placeholder>
            <w:docPart w:val="436DAC8ED5375342A5BF0937AE6F1EE6"/>
          </w:placeholder>
          <w:temporary/>
          <w:showingPlcHdr/>
          <w15:appearance w15:val="hidden"/>
          <w:text/>
        </w:sdtPr>
        <w:sdtEndPr/>
        <w:sdtContent>
          <w:r w:rsidR="00890EA6" w:rsidRPr="00045834">
            <w:t>Titre 2</w:t>
          </w:r>
        </w:sdtContent>
      </w:sdt>
    </w:p>
    <w:p w14:paraId="3E757D9D" w14:textId="77777777" w:rsidR="00AB7B3A" w:rsidRPr="00045834" w:rsidRDefault="008C59C6">
      <w:sdt>
        <w:sdtPr>
          <w:id w:val="-973293602"/>
          <w:placeholder>
            <w:docPart w:val="86F560B858B3D3479C98C02E9D711FBC"/>
          </w:placeholder>
          <w:temporary/>
          <w:showingPlcHdr/>
          <w15:appearance w15:val="hidden"/>
          <w:text/>
        </w:sdtPr>
        <w:sdtEndPr/>
        <w:sdtContent>
          <w:r w:rsidR="00890EA6" w:rsidRPr="00045834">
            <w:t>Pour appliquer les options de mise en forme incluses dans cette page d’un simple clic, sous l’onglet Accueil du ruban, consultez le groupe Style.</w:t>
          </w:r>
        </w:sdtContent>
      </w:sdt>
    </w:p>
    <w:sectPr w:rsidR="00AB7B3A" w:rsidRPr="00045834">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D1308" w14:textId="77777777" w:rsidR="008C59C6" w:rsidRDefault="008C59C6">
      <w:pPr>
        <w:spacing w:after="0" w:line="240" w:lineRule="auto"/>
      </w:pPr>
      <w:r>
        <w:separator/>
      </w:r>
    </w:p>
  </w:endnote>
  <w:endnote w:type="continuationSeparator" w:id="0">
    <w:p w14:paraId="798656A2" w14:textId="77777777" w:rsidR="008C59C6" w:rsidRDefault="008C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EBE5A" w14:textId="77777777" w:rsidR="008C59C6" w:rsidRDefault="008C59C6">
      <w:pPr>
        <w:spacing w:after="0" w:line="240" w:lineRule="auto"/>
      </w:pPr>
      <w:r>
        <w:separator/>
      </w:r>
    </w:p>
  </w:footnote>
  <w:footnote w:type="continuationSeparator" w:id="0">
    <w:p w14:paraId="62120393" w14:textId="77777777" w:rsidR="008C59C6" w:rsidRDefault="008C59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38"/>
    <w:rsid w:val="00045834"/>
    <w:rsid w:val="00682B4C"/>
    <w:rsid w:val="00706397"/>
    <w:rsid w:val="00890EA6"/>
    <w:rsid w:val="008C59C6"/>
    <w:rsid w:val="009D2289"/>
    <w:rsid w:val="00AB7B3A"/>
    <w:rsid w:val="00C0311B"/>
    <w:rsid w:val="00C93338"/>
    <w:rsid w:val="00D52A59"/>
    <w:rsid w:val="00D91F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499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fr-FR" w:eastAsia="en-US" w:bidi="fr-FR"/>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59"/>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arf/Library/Containers/com.microsoft.Word/Data/Library/Caches/1036/TM10002089/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97E49044C32A4397F46E207F056A14"/>
        <w:category>
          <w:name w:val="General"/>
          <w:gallery w:val="placeholder"/>
        </w:category>
        <w:types>
          <w:type w:val="bbPlcHdr"/>
        </w:types>
        <w:behaviors>
          <w:behavior w:val="content"/>
        </w:behaviors>
        <w:guid w:val="{38A67295-D197-5D4B-A825-DA3811C3B000}"/>
      </w:docPartPr>
      <w:docPartBody>
        <w:p w:rsidR="00000000" w:rsidRDefault="00B64101">
          <w:pPr>
            <w:pStyle w:val="BE97E49044C32A4397F46E207F056A14"/>
          </w:pPr>
          <w:r w:rsidRPr="00045834">
            <w:t>Titre de la brochure</w:t>
          </w:r>
        </w:p>
      </w:docPartBody>
    </w:docPart>
    <w:docPart>
      <w:docPartPr>
        <w:name w:val="1C71663B00E0A8478D25BDFA5A708844"/>
        <w:category>
          <w:name w:val="General"/>
          <w:gallery w:val="placeholder"/>
        </w:category>
        <w:types>
          <w:type w:val="bbPlcHdr"/>
        </w:types>
        <w:behaviors>
          <w:behavior w:val="content"/>
        </w:behaviors>
        <w:guid w:val="{FC6CD241-6676-5047-B936-7C2F042CA52F}"/>
      </w:docPartPr>
      <w:docPartBody>
        <w:p w:rsidR="00000000" w:rsidRDefault="00B64101">
          <w:pPr>
            <w:pStyle w:val="1C71663B00E0A8478D25BDFA5A708844"/>
          </w:pPr>
          <w:r w:rsidRPr="00045834">
            <w:t>Sous-titre</w:t>
          </w:r>
        </w:p>
      </w:docPartBody>
    </w:docPart>
    <w:docPart>
      <w:docPartPr>
        <w:name w:val="A3C122DC1ADEA245B8A64D7963749003"/>
        <w:category>
          <w:name w:val="General"/>
          <w:gallery w:val="placeholder"/>
        </w:category>
        <w:types>
          <w:type w:val="bbPlcHdr"/>
        </w:types>
        <w:behaviors>
          <w:behavior w:val="content"/>
        </w:behaviors>
        <w:guid w:val="{C8B81E40-7F26-1449-A683-19B7E9DBC760}"/>
      </w:docPartPr>
      <w:docPartBody>
        <w:p w:rsidR="00000000" w:rsidRDefault="00B64101">
          <w:pPr>
            <w:pStyle w:val="A3C122DC1ADEA245B8A64D7963749003"/>
          </w:pPr>
          <w:r w:rsidRPr="00045834">
            <w:t>Pour commencer immédiatement, appuyez simplement sur le texte d’un espace réservé (tel que celui-ci), puis commencez à taper pour le remplacer par le vôtre.</w:t>
          </w:r>
        </w:p>
      </w:docPartBody>
    </w:docPart>
    <w:docPart>
      <w:docPartPr>
        <w:name w:val="6120FF29C4F9C740AA0AFEC7298886C9"/>
        <w:category>
          <w:name w:val="General"/>
          <w:gallery w:val="placeholder"/>
        </w:category>
        <w:types>
          <w:type w:val="bbPlcHdr"/>
        </w:types>
        <w:behaviors>
          <w:behavior w:val="content"/>
        </w:behaviors>
        <w:guid w:val="{0BCA0D07-8394-EC40-B261-A9B955B3CCAD}"/>
      </w:docPartPr>
      <w:docPartBody>
        <w:p w:rsidR="00000000" w:rsidRDefault="00B64101">
          <w:pPr>
            <w:pStyle w:val="6120FF29C4F9C740AA0AFEC7298886C9"/>
          </w:pPr>
          <w:r w:rsidRPr="00045834">
            <w:t>Titre 1</w:t>
          </w:r>
        </w:p>
      </w:docPartBody>
    </w:docPart>
    <w:docPart>
      <w:docPartPr>
        <w:name w:val="956B8927F4D70D4DA788F2A7D81C1094"/>
        <w:category>
          <w:name w:val="General"/>
          <w:gallery w:val="placeholder"/>
        </w:category>
        <w:types>
          <w:type w:val="bbPlcHdr"/>
        </w:types>
        <w:behaviors>
          <w:behavior w:val="content"/>
        </w:behaviors>
        <w:guid w:val="{1091FC6E-BD70-AC4E-A896-1F5945EEDF7B}"/>
      </w:docPartPr>
      <w:docPartBody>
        <w:p w:rsidR="00000000" w:rsidRDefault="00B64101">
          <w:pPr>
            <w:pStyle w:val="956B8927F4D70D4DA788F2A7D81C1094"/>
          </w:pPr>
          <w:r w:rsidRPr="00045834">
            <w:t>Titre 2</w:t>
          </w:r>
        </w:p>
      </w:docPartBody>
    </w:docPart>
    <w:docPart>
      <w:docPartPr>
        <w:name w:val="5C3B6C908C9B0E4FB4AFF6B3FBEEB7BA"/>
        <w:category>
          <w:name w:val="General"/>
          <w:gallery w:val="placeholder"/>
        </w:category>
        <w:types>
          <w:type w:val="bbPlcHdr"/>
        </w:types>
        <w:behaviors>
          <w:behavior w:val="content"/>
        </w:behaviors>
        <w:guid w:val="{259C9367-3367-7946-8E6C-A7CF05BFA262}"/>
      </w:docPartPr>
      <w:docPartBody>
        <w:p w:rsidR="00000000" w:rsidRDefault="00B64101">
          <w:pPr>
            <w:pStyle w:val="5C3B6C908C9B0E4FB4AFF6B3FBEEB7BA"/>
          </w:pPr>
          <w:r w:rsidRPr="00045834">
            <w:t xml:space="preserve">Affichez et modifiez ce document dans Word sur votre </w:t>
          </w:r>
          <w:r w:rsidRPr="00045834">
            <w:t>ordinateur, votre tablette ou votre téléphone. Vous pouvez modifier le texte, insérer du contenu (images, formes, tableaux, etc.) et enregistrer le document dans le cloud à partir de Word sur votre appareil Windows, Mac, Android ou iOS.</w:t>
          </w:r>
        </w:p>
      </w:docPartBody>
    </w:docPart>
    <w:docPart>
      <w:docPartPr>
        <w:name w:val="2F508C069CF2CC448BECCBC764C09F84"/>
        <w:category>
          <w:name w:val="General"/>
          <w:gallery w:val="placeholder"/>
        </w:category>
        <w:types>
          <w:type w:val="bbPlcHdr"/>
        </w:types>
        <w:behaviors>
          <w:behavior w:val="content"/>
        </w:behaviors>
        <w:guid w:val="{3E0D5452-7198-1642-B7A5-2CF7313BF74D}"/>
      </w:docPartPr>
      <w:docPartBody>
        <w:p w:rsidR="00000000" w:rsidRDefault="00B64101">
          <w:pPr>
            <w:pStyle w:val="2F508C069CF2CC448BECCBC764C09F84"/>
          </w:pPr>
          <w:r w:rsidRPr="00045834">
            <w:t>Titre 2</w:t>
          </w:r>
        </w:p>
      </w:docPartBody>
    </w:docPart>
    <w:docPart>
      <w:docPartPr>
        <w:name w:val="6DBD48A192E49C45BDE047A03787AA72"/>
        <w:category>
          <w:name w:val="General"/>
          <w:gallery w:val="placeholder"/>
        </w:category>
        <w:types>
          <w:type w:val="bbPlcHdr"/>
        </w:types>
        <w:behaviors>
          <w:behavior w:val="content"/>
        </w:behaviors>
        <w:guid w:val="{F0DEF211-7CF2-BE4B-8D67-AD6AF0D538BC}"/>
      </w:docPartPr>
      <w:docPartBody>
        <w:p w:rsidR="00000000" w:rsidRDefault="00B64101">
          <w:pPr>
            <w:pStyle w:val="6DBD48A192E49C45BDE047A03787AA72"/>
          </w:pPr>
          <w:r w:rsidRPr="00045834">
            <w:t>Vous voulez insérer</w:t>
          </w:r>
          <w:r w:rsidRPr="00045834">
            <w:t xml:space="preserve"> une image à partir de vos fichiers ou ajouter une forme, une zone de texte ou un tableau ? Procédez comme suit : sous l’onglet Insertion du ruban, appuyez simplement sur l’option souhaitée.</w:t>
          </w:r>
        </w:p>
      </w:docPartBody>
    </w:docPart>
    <w:docPart>
      <w:docPartPr>
        <w:name w:val="436DAC8ED5375342A5BF0937AE6F1EE6"/>
        <w:category>
          <w:name w:val="General"/>
          <w:gallery w:val="placeholder"/>
        </w:category>
        <w:types>
          <w:type w:val="bbPlcHdr"/>
        </w:types>
        <w:behaviors>
          <w:behavior w:val="content"/>
        </w:behaviors>
        <w:guid w:val="{70306560-8196-C947-9952-BBF70B65E560}"/>
      </w:docPartPr>
      <w:docPartBody>
        <w:p w:rsidR="00000000" w:rsidRDefault="00B64101">
          <w:pPr>
            <w:pStyle w:val="436DAC8ED5375342A5BF0937AE6F1EE6"/>
          </w:pPr>
          <w:r w:rsidRPr="00045834">
            <w:t>Titre 2</w:t>
          </w:r>
        </w:p>
      </w:docPartBody>
    </w:docPart>
    <w:docPart>
      <w:docPartPr>
        <w:name w:val="86F560B858B3D3479C98C02E9D711FBC"/>
        <w:category>
          <w:name w:val="General"/>
          <w:gallery w:val="placeholder"/>
        </w:category>
        <w:types>
          <w:type w:val="bbPlcHdr"/>
        </w:types>
        <w:behaviors>
          <w:behavior w:val="content"/>
        </w:behaviors>
        <w:guid w:val="{4CE925D1-9CB2-074D-9BEE-987BBE86FF16}"/>
      </w:docPartPr>
      <w:docPartBody>
        <w:p w:rsidR="00000000" w:rsidRDefault="00B64101">
          <w:pPr>
            <w:pStyle w:val="86F560B858B3D3479C98C02E9D711FBC"/>
          </w:pPr>
          <w:r w:rsidRPr="00045834">
            <w:t>Pour appliquer les options de mise en forme incluses dans cette p</w:t>
          </w:r>
          <w:r w:rsidRPr="00045834">
            <w:t>age d’un simple clic, sous l’onglet Accueil du ruban, consultez le groupe Style.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01"/>
    <w:rsid w:val="00B6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7E49044C32A4397F46E207F056A14">
    <w:name w:val="BE97E49044C32A4397F46E207F056A14"/>
  </w:style>
  <w:style w:type="paragraph" w:customStyle="1" w:styleId="1C71663B00E0A8478D25BDFA5A708844">
    <w:name w:val="1C71663B00E0A8478D25BDFA5A708844"/>
  </w:style>
  <w:style w:type="paragraph" w:customStyle="1" w:styleId="A3C122DC1ADEA245B8A64D7963749003">
    <w:name w:val="A3C122DC1ADEA245B8A64D7963749003"/>
  </w:style>
  <w:style w:type="paragraph" w:customStyle="1" w:styleId="6120FF29C4F9C740AA0AFEC7298886C9">
    <w:name w:val="6120FF29C4F9C740AA0AFEC7298886C9"/>
  </w:style>
  <w:style w:type="paragraph" w:customStyle="1" w:styleId="956B8927F4D70D4DA788F2A7D81C1094">
    <w:name w:val="956B8927F4D70D4DA788F2A7D81C1094"/>
  </w:style>
  <w:style w:type="paragraph" w:customStyle="1" w:styleId="5C3B6C908C9B0E4FB4AFF6B3FBEEB7BA">
    <w:name w:val="5C3B6C908C9B0E4FB4AFF6B3FBEEB7BA"/>
  </w:style>
  <w:style w:type="paragraph" w:customStyle="1" w:styleId="2F508C069CF2CC448BECCBC764C09F84">
    <w:name w:val="2F508C069CF2CC448BECCBC764C09F84"/>
  </w:style>
  <w:style w:type="paragraph" w:customStyle="1" w:styleId="6DBD48A192E49C45BDE047A03787AA72">
    <w:name w:val="6DBD48A192E49C45BDE047A03787AA72"/>
  </w:style>
  <w:style w:type="paragraph" w:customStyle="1" w:styleId="436DAC8ED5375342A5BF0937AE6F1EE6">
    <w:name w:val="436DAC8ED5375342A5BF0937AE6F1EE6"/>
  </w:style>
  <w:style w:type="paragraph" w:customStyle="1" w:styleId="86F560B858B3D3479C98C02E9D711FBC">
    <w:name w:val="86F560B858B3D3479C98C02E9D711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Brochure.dotx</Template>
  <TotalTime>1</TotalTime>
  <Pages>2</Pages>
  <Words>135</Words>
  <Characters>771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Alin</dc:creator>
  <cp:keywords/>
  <dc:description/>
  <cp:lastModifiedBy>Fabien Alin</cp:lastModifiedBy>
  <cp:revision>1</cp:revision>
  <dcterms:created xsi:type="dcterms:W3CDTF">2016-05-25T12:45:00Z</dcterms:created>
  <dcterms:modified xsi:type="dcterms:W3CDTF">2016-05-25T12:46:00Z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